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A9A8" w14:textId="77777777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08DC3E74" wp14:editId="3CF8F0E1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6C77D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42DD01F1" w14:textId="77777777" w:rsidTr="00317D4D">
        <w:trPr>
          <w:trHeight w:val="360"/>
        </w:trPr>
        <w:tc>
          <w:tcPr>
            <w:tcW w:w="6750" w:type="dxa"/>
            <w:vMerge w:val="restart"/>
          </w:tcPr>
          <w:p w14:paraId="09DE4E60" w14:textId="77777777" w:rsidR="00011DEA" w:rsidRDefault="00C82F46" w:rsidP="00C82F46">
            <w:pPr>
              <w:pStyle w:val="Title"/>
            </w:pPr>
            <w:r>
              <w:t>ASHISH</w:t>
            </w:r>
          </w:p>
          <w:p w14:paraId="4640F865" w14:textId="5AC2454E" w:rsidR="00C82F46" w:rsidRDefault="00C82F46" w:rsidP="00C82F46">
            <w:pPr>
              <w:pStyle w:val="Title"/>
            </w:pPr>
            <w:r>
              <w:t>RANJAN</w:t>
            </w:r>
          </w:p>
        </w:tc>
        <w:tc>
          <w:tcPr>
            <w:tcW w:w="3330" w:type="dxa"/>
            <w:vAlign w:val="center"/>
          </w:tcPr>
          <w:p w14:paraId="45860E3D" w14:textId="4D7FA656" w:rsidR="00011DEA" w:rsidRDefault="00011DEA" w:rsidP="00043CB2">
            <w:pPr>
              <w:jc w:val="right"/>
            </w:pPr>
          </w:p>
        </w:tc>
      </w:tr>
      <w:tr w:rsidR="00011DEA" w14:paraId="3D471EBC" w14:textId="77777777" w:rsidTr="00317D4D">
        <w:trPr>
          <w:trHeight w:val="360"/>
        </w:trPr>
        <w:tc>
          <w:tcPr>
            <w:tcW w:w="6750" w:type="dxa"/>
            <w:vMerge/>
          </w:tcPr>
          <w:p w14:paraId="33A054D7" w14:textId="77777777" w:rsidR="00011DEA" w:rsidRDefault="00011DEA" w:rsidP="00043CB2"/>
        </w:tc>
        <w:tc>
          <w:tcPr>
            <w:tcW w:w="3330" w:type="dxa"/>
            <w:vAlign w:val="center"/>
          </w:tcPr>
          <w:p w14:paraId="28E3913A" w14:textId="0DD0F729" w:rsidR="00011DEA" w:rsidRDefault="00011DEA" w:rsidP="00317D4D">
            <w:pPr>
              <w:jc w:val="center"/>
            </w:pPr>
            <w:r>
              <w:t xml:space="preserve"> </w:t>
            </w:r>
            <w:r w:rsidR="00EB73DF">
              <w:t xml:space="preserve">                                      </w:t>
            </w:r>
            <w:proofErr w:type="spellStart"/>
            <w:proofErr w:type="gramStart"/>
            <w:r w:rsidR="00317D4D">
              <w:t>Saran,Biha</w:t>
            </w:r>
            <w:r w:rsidR="00EB73DF">
              <w:t>r</w:t>
            </w:r>
            <w:proofErr w:type="spellEnd"/>
            <w:proofErr w:type="gramEnd"/>
          </w:p>
        </w:tc>
      </w:tr>
      <w:tr w:rsidR="00011DEA" w14:paraId="59211718" w14:textId="77777777" w:rsidTr="00317D4D">
        <w:trPr>
          <w:trHeight w:val="360"/>
        </w:trPr>
        <w:tc>
          <w:tcPr>
            <w:tcW w:w="6750" w:type="dxa"/>
            <w:vMerge/>
          </w:tcPr>
          <w:p w14:paraId="6C72E2C4" w14:textId="77777777" w:rsidR="00011DEA" w:rsidRDefault="00011DEA" w:rsidP="00043CB2"/>
        </w:tc>
        <w:tc>
          <w:tcPr>
            <w:tcW w:w="3330" w:type="dxa"/>
            <w:vAlign w:val="center"/>
          </w:tcPr>
          <w:p w14:paraId="0E727C8E" w14:textId="2CBC9762" w:rsidR="00011DEA" w:rsidRDefault="00332505" w:rsidP="00043CB2">
            <w:pPr>
              <w:jc w:val="right"/>
            </w:pPr>
            <w:r>
              <w:t>Ashishcpr697@gmail.com</w:t>
            </w:r>
            <w:r w:rsidR="00011DEA" w:rsidRPr="00EC1FE9">
              <w:t xml:space="preserve"> </w:t>
            </w:r>
          </w:p>
        </w:tc>
      </w:tr>
      <w:tr w:rsidR="00011DEA" w14:paraId="3551EA4E" w14:textId="77777777" w:rsidTr="00317D4D">
        <w:trPr>
          <w:trHeight w:val="360"/>
        </w:trPr>
        <w:tc>
          <w:tcPr>
            <w:tcW w:w="6750" w:type="dxa"/>
            <w:vMerge/>
          </w:tcPr>
          <w:p w14:paraId="657FE6CF" w14:textId="77777777" w:rsidR="00011DEA" w:rsidRDefault="00011DEA" w:rsidP="00043CB2"/>
        </w:tc>
        <w:tc>
          <w:tcPr>
            <w:tcW w:w="3330" w:type="dxa"/>
            <w:vAlign w:val="center"/>
          </w:tcPr>
          <w:p w14:paraId="76C66D09" w14:textId="77777777" w:rsidR="00011DEA" w:rsidRDefault="00000000" w:rsidP="00043CB2">
            <w:pPr>
              <w:jc w:val="right"/>
            </w:pPr>
            <w:sdt>
              <w:sdtPr>
                <w:id w:val="-1869442523"/>
                <w:placeholder>
                  <w:docPart w:val="6B40A868E51F494DB57F2B3228F81E36"/>
                </w:placeholder>
                <w:temporary/>
                <w:showingPlcHdr/>
                <w15:appearance w15:val="hidden"/>
              </w:sdtPr>
              <w:sdtContent>
                <w:r w:rsidR="00011DEA">
                  <w:t>LinkedIn Profile</w:t>
                </w:r>
              </w:sdtContent>
            </w:sdt>
            <w:r w:rsidR="00011DEA">
              <w:t xml:space="preserve"> </w:t>
            </w:r>
          </w:p>
        </w:tc>
      </w:tr>
      <w:tr w:rsidR="00011DEA" w14:paraId="60FF2DA4" w14:textId="77777777" w:rsidTr="00317D4D">
        <w:trPr>
          <w:trHeight w:val="360"/>
        </w:trPr>
        <w:tc>
          <w:tcPr>
            <w:tcW w:w="6750" w:type="dxa"/>
            <w:vMerge/>
          </w:tcPr>
          <w:p w14:paraId="22968BE1" w14:textId="77777777" w:rsidR="00011DEA" w:rsidRDefault="00011DEA" w:rsidP="00043CB2"/>
        </w:tc>
        <w:tc>
          <w:tcPr>
            <w:tcW w:w="3330" w:type="dxa"/>
            <w:vAlign w:val="center"/>
          </w:tcPr>
          <w:p w14:paraId="0480EC8A" w14:textId="77777777" w:rsidR="00011DEA" w:rsidRDefault="00000000" w:rsidP="00043CB2">
            <w:pPr>
              <w:jc w:val="right"/>
            </w:pPr>
            <w:sdt>
              <w:sdtPr>
                <w:id w:val="960074703"/>
                <w:placeholder>
                  <w:docPart w:val="82420103E32B49B9B3145C8A9D8E2E00"/>
                </w:placeholder>
                <w:temporary/>
                <w:showingPlcHdr/>
                <w15:appearance w15:val="hidden"/>
              </w:sdtPr>
              <w:sdtContent>
                <w:r w:rsidR="00011DEA">
                  <w:t>www.interestingsite.com</w:t>
                </w:r>
              </w:sdtContent>
            </w:sdt>
            <w:r w:rsidR="00011DEA">
              <w:t xml:space="preserve"> </w:t>
            </w:r>
          </w:p>
        </w:tc>
      </w:tr>
    </w:tbl>
    <w:p w14:paraId="3886DFAB" w14:textId="77777777" w:rsidR="00101ADF" w:rsidRDefault="00101ADF" w:rsidP="00101ADF"/>
    <w:p w14:paraId="293F7CF6" w14:textId="77777777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21794806" w14:textId="77777777" w:rsidTr="00043CB2">
        <w:trPr>
          <w:trHeight w:val="98"/>
        </w:trPr>
        <w:tc>
          <w:tcPr>
            <w:tcW w:w="10080" w:type="dxa"/>
          </w:tcPr>
          <w:p w14:paraId="03A9BB0B" w14:textId="77777777" w:rsidR="00642C27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EA0F4D1E06A8454888BB020EE44FC383"/>
                </w:placeholder>
                <w:temporary/>
                <w:showingPlcHdr/>
                <w15:appearance w15:val="hidden"/>
              </w:sdtPr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02304D8A" w14:textId="77777777" w:rsidTr="00CA71AA">
        <w:trPr>
          <w:trHeight w:val="216"/>
        </w:trPr>
        <w:tc>
          <w:tcPr>
            <w:tcW w:w="10080" w:type="dxa"/>
          </w:tcPr>
          <w:p w14:paraId="44CCDC68" w14:textId="77777777" w:rsidR="00642C27" w:rsidRDefault="00642C27" w:rsidP="00CA71AA"/>
        </w:tc>
      </w:tr>
      <w:tr w:rsidR="00642C27" w14:paraId="3C5C1C46" w14:textId="77777777" w:rsidTr="00CA71AA">
        <w:trPr>
          <w:trHeight w:val="414"/>
        </w:trPr>
        <w:tc>
          <w:tcPr>
            <w:tcW w:w="10080" w:type="dxa"/>
          </w:tcPr>
          <w:p w14:paraId="121B4CC0" w14:textId="77777777" w:rsidR="00642C27" w:rsidRDefault="00000000" w:rsidP="00043CB2">
            <w:sdt>
              <w:sdtPr>
                <w:id w:val="-77130946"/>
                <w:placeholder>
                  <w:docPart w:val="B0E4D77B668342A586016A4367E11FE2"/>
                </w:placeholder>
                <w:temporary/>
                <w:showingPlcHdr/>
                <w15:appearance w15:val="hidden"/>
              </w:sdtPr>
              <w:sdtContent>
                <w:r w:rsidR="00642C27" w:rsidRPr="007C578C">
                  <w:t>I am a highly motivated and results-driven sales professional seeking a challenging opportunity to leverage my skills and experience</w:t>
                </w:r>
                <w:r w:rsidR="00642C27">
                  <w:t xml:space="preserve"> in a dynamic sales environment.</w:t>
                </w:r>
              </w:sdtContent>
            </w:sdt>
          </w:p>
        </w:tc>
      </w:tr>
    </w:tbl>
    <w:p w14:paraId="34B56E97" w14:textId="77777777" w:rsidR="00101ADF" w:rsidRDefault="00101ADF" w:rsidP="00101ADF"/>
    <w:p w14:paraId="2F60636F" w14:textId="77777777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257305B5" w14:textId="77777777" w:rsidTr="00043CB2">
        <w:trPr>
          <w:trHeight w:val="225"/>
        </w:trPr>
        <w:tc>
          <w:tcPr>
            <w:tcW w:w="4320" w:type="dxa"/>
          </w:tcPr>
          <w:p w14:paraId="1FD3653B" w14:textId="77777777" w:rsidR="00CA71AA" w:rsidRDefault="00000000" w:rsidP="00043CB2">
            <w:pPr>
              <w:pStyle w:val="Heading1"/>
            </w:pPr>
            <w:sdt>
              <w:sdtPr>
                <w:id w:val="-898354009"/>
                <w:placeholder>
                  <w:docPart w:val="F207990ED93C460386041D40A33394FB"/>
                </w:placeholder>
                <w:temporary/>
                <w:showingPlcHdr/>
                <w15:appearance w15:val="hidden"/>
              </w:sdtPr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0BDF3BFD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0E0D0B31" w14:textId="77777777" w:rsidR="00CA71AA" w:rsidRDefault="00000000" w:rsidP="00043CB2">
            <w:pPr>
              <w:pStyle w:val="Heading1"/>
            </w:pPr>
            <w:sdt>
              <w:sdtPr>
                <w:id w:val="543866955"/>
                <w:placeholder>
                  <w:docPart w:val="92EB5D9F6CB844E9815192894150AB21"/>
                </w:placeholder>
                <w:temporary/>
                <w:showingPlcHdr/>
                <w15:appearance w15:val="hidden"/>
              </w:sdtPr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7C6EF23A" w14:textId="77777777" w:rsidTr="00CA71AA">
        <w:trPr>
          <w:trHeight w:val="216"/>
        </w:trPr>
        <w:tc>
          <w:tcPr>
            <w:tcW w:w="4320" w:type="dxa"/>
          </w:tcPr>
          <w:p w14:paraId="48AEBF5A" w14:textId="77777777" w:rsidR="00CA71AA" w:rsidRDefault="00CA71AA" w:rsidP="00CA71AA"/>
        </w:tc>
        <w:tc>
          <w:tcPr>
            <w:tcW w:w="1530" w:type="dxa"/>
          </w:tcPr>
          <w:p w14:paraId="72EFCE49" w14:textId="77777777" w:rsidR="00CA71AA" w:rsidRDefault="00CA71AA" w:rsidP="00CA71AA"/>
        </w:tc>
        <w:tc>
          <w:tcPr>
            <w:tcW w:w="4230" w:type="dxa"/>
          </w:tcPr>
          <w:p w14:paraId="74C9CA9D" w14:textId="77777777" w:rsidR="00CA71AA" w:rsidRDefault="00CA71AA" w:rsidP="00CA71AA"/>
        </w:tc>
      </w:tr>
      <w:tr w:rsidR="00CA71AA" w14:paraId="37E98550" w14:textId="77777777" w:rsidTr="00043CB2">
        <w:tc>
          <w:tcPr>
            <w:tcW w:w="4320" w:type="dxa"/>
          </w:tcPr>
          <w:p w14:paraId="474F8B63" w14:textId="77777777" w:rsidR="00CA71AA" w:rsidRPr="00587B38" w:rsidRDefault="00000000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2124300347"/>
                <w:placeholder>
                  <w:docPart w:val="E390A172889A46F3BA260EE92009C8D9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Account </w:t>
                </w:r>
                <w:r w:rsidR="00CA71AA" w:rsidRPr="009722AD">
                  <w:t>manager</w:t>
                </w:r>
                <w:r w:rsidR="00CA71AA" w:rsidRPr="00587B38">
                  <w:t xml:space="preserve"> /</w:t>
                </w:r>
                <w:r w:rsidR="00CA71AA">
                  <w:t xml:space="preserve"> </w:t>
                </w:r>
                <w:r w:rsidR="00CA71AA" w:rsidRPr="00587B38">
                  <w:rPr>
                    <w:rStyle w:val="Emphasis"/>
                    <w:iCs w:val="0"/>
                    <w:color w:val="000000" w:themeColor="text1"/>
                  </w:rPr>
                  <w:t>VanArsdel, Ltd.</w:t>
                </w:r>
              </w:sdtContent>
            </w:sdt>
          </w:p>
          <w:bookmarkStart w:id="0" w:name="OLE_LINK1"/>
          <w:bookmarkStart w:id="1" w:name="OLE_LINK2"/>
          <w:p w14:paraId="51A33998" w14:textId="77777777" w:rsidR="00CA71AA" w:rsidRPr="002A3737" w:rsidRDefault="00000000" w:rsidP="00043CB2">
            <w:pPr>
              <w:pStyle w:val="Heading2"/>
            </w:pPr>
            <w:sdt>
              <w:sdtPr>
                <w:id w:val="-589853832"/>
                <w:placeholder>
                  <w:docPart w:val="F686BF8FB26D4E87965384BEB0971F05"/>
                </w:placeholder>
                <w:temporary/>
                <w:showingPlcHdr/>
                <w15:appearance w15:val="hidden"/>
              </w:sdtPr>
              <w:sdtContent>
                <w:r w:rsidR="00CA71AA">
                  <w:t>June 20XX</w:t>
                </w:r>
                <w:r w:rsidR="00CA71AA" w:rsidRPr="00D413F9">
                  <w:t xml:space="preserve"> –</w:t>
                </w:r>
                <w:r w:rsidR="00CA71AA">
                  <w:t xml:space="preserve"> PRESENT</w:t>
                </w:r>
              </w:sdtContent>
            </w:sdt>
          </w:p>
          <w:bookmarkEnd w:id="0"/>
          <w:bookmarkEnd w:id="1"/>
          <w:p w14:paraId="7DE553E2" w14:textId="77777777" w:rsidR="00CA71AA" w:rsidRDefault="00000000" w:rsidP="00043CB2">
            <w:sdt>
              <w:sdtPr>
                <w:id w:val="-1155376603"/>
                <w:placeholder>
                  <w:docPart w:val="84A3237503A144628535268CC3D2D37D"/>
                </w:placeholder>
                <w:temporary/>
                <w:showingPlcHdr/>
                <w15:appearance w15:val="hidden"/>
              </w:sdtPr>
              <w:sdtContent>
                <w:r w:rsidR="00CA71AA" w:rsidRPr="00E93D19">
                  <w:t>Managed and grew key accounts by developing strong relationships, identifying opportunities, and implementing effective sales strategies</w:t>
                </w:r>
                <w:r w:rsidR="00CA71AA">
                  <w:t>.</w:t>
                </w:r>
              </w:sdtContent>
            </w:sdt>
          </w:p>
          <w:p w14:paraId="61CFF2DF" w14:textId="77777777" w:rsidR="00CA71AA" w:rsidRDefault="00CA71AA" w:rsidP="00043CB2"/>
          <w:p w14:paraId="01A532E7" w14:textId="77777777" w:rsidR="00CA71AA" w:rsidRPr="00587B38" w:rsidRDefault="00000000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sdt>
              <w:sdtPr>
                <w:rPr>
                  <w:iCs/>
                  <w:color w:val="595959" w:themeColor="text1" w:themeTint="A6"/>
                </w:rPr>
                <w:id w:val="-1305606840"/>
                <w:placeholder>
                  <w:docPart w:val="5E043DE3073A465F8DA1997D0F3C8E7A"/>
                </w:placeholder>
                <w:temporary/>
                <w:showingPlcHdr/>
                <w15:appearance w15:val="hidden"/>
              </w:sdtPr>
              <w:sdtEndPr>
                <w:rPr>
                  <w:iCs w:val="0"/>
                  <w:color w:val="000000" w:themeColor="text1"/>
                </w:rPr>
              </w:sdtEndPr>
              <w:sdtContent>
                <w:r w:rsidR="00CA71AA" w:rsidRPr="00587B38">
                  <w:t xml:space="preserve">Sales associate / </w:t>
                </w:r>
                <w:r w:rsidR="00CA71AA" w:rsidRPr="00A641C9">
                  <w:t>VanArsdel</w:t>
                </w:r>
                <w:r w:rsidR="00CA71AA" w:rsidRPr="00587B38">
                  <w:rPr>
                    <w:rStyle w:val="Emphasis"/>
                    <w:iCs w:val="0"/>
                    <w:color w:val="000000" w:themeColor="text1"/>
                  </w:rPr>
                  <w:t>, Ltd.</w:t>
                </w:r>
              </w:sdtContent>
            </w:sdt>
            <w:r w:rsidR="00CA71AA">
              <w:t xml:space="preserve"> </w:t>
            </w:r>
          </w:p>
          <w:p w14:paraId="399E6BE2" w14:textId="77777777" w:rsidR="00CA71AA" w:rsidRPr="002A3737" w:rsidRDefault="00000000" w:rsidP="00043CB2">
            <w:pPr>
              <w:pStyle w:val="Heading2"/>
              <w:rPr>
                <w:color w:val="404040" w:themeColor="text1" w:themeTint="BF"/>
              </w:rPr>
            </w:pPr>
            <w:sdt>
              <w:sdtPr>
                <w:id w:val="-444545767"/>
                <w:placeholder>
                  <w:docPart w:val="15621530A7BC4A62B5D8B65F270DE836"/>
                </w:placeholder>
                <w:temporary/>
                <w:showingPlcHdr/>
                <w15:appearance w15:val="hidden"/>
              </w:sdtPr>
              <w:sdtContent>
                <w:r w:rsidR="00CA71AA">
                  <w:t>October 20XX</w:t>
                </w:r>
                <w:r w:rsidR="00CA71AA" w:rsidRPr="00D413F9">
                  <w:t xml:space="preserve"> –</w:t>
                </w:r>
                <w:r w:rsidR="00CA71AA">
                  <w:t xml:space="preserve"> June 20xx</w:t>
                </w:r>
              </w:sdtContent>
            </w:sdt>
            <w:r w:rsidR="00CA71AA">
              <w:t xml:space="preserve"> </w:t>
            </w:r>
          </w:p>
          <w:p w14:paraId="0D9D9E23" w14:textId="77777777" w:rsidR="00CA71AA" w:rsidRDefault="00000000" w:rsidP="00043CB2">
            <w:sdt>
              <w:sdtPr>
                <w:id w:val="-1412383361"/>
                <w:placeholder>
                  <w:docPart w:val="A99D28DFCCC0437CAC64A9B76DE366CA"/>
                </w:placeholder>
                <w:temporary/>
                <w:showingPlcHdr/>
                <w15:appearance w15:val="hidden"/>
              </w:sdtPr>
              <w:sdtContent>
                <w:r w:rsidR="00CA71AA" w:rsidRPr="00AA34BF">
                  <w:t>Drove revenue growth through exceptional customer service and strategic sales techniques as a Sales Associate</w:t>
                </w:r>
                <w:r w:rsidR="00CA71AA">
                  <w:t>.</w:t>
                </w:r>
              </w:sdtContent>
            </w:sdt>
          </w:p>
        </w:tc>
        <w:tc>
          <w:tcPr>
            <w:tcW w:w="1530" w:type="dxa"/>
          </w:tcPr>
          <w:p w14:paraId="72C86C45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0DEE7ED1" w14:textId="3E5A0330" w:rsidR="00CA71AA" w:rsidRPr="002A3737" w:rsidRDefault="00C82F46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t xml:space="preserve">Loknayak jai prakash institute of </w:t>
            </w:r>
            <w:proofErr w:type="gramStart"/>
            <w:r>
              <w:t>tecnology,chapra</w:t>
            </w:r>
            <w:proofErr w:type="gramEnd"/>
            <w:r w:rsidR="00CA71AA">
              <w:t xml:space="preserve"> </w:t>
            </w:r>
          </w:p>
          <w:p w14:paraId="1183D332" w14:textId="35BD9F9C" w:rsidR="00CA71AA" w:rsidRPr="002A3737" w:rsidRDefault="00C82F46" w:rsidP="00043CB2">
            <w:pPr>
              <w:pStyle w:val="Heading2"/>
              <w:rPr>
                <w:color w:val="404040" w:themeColor="text1" w:themeTint="BF"/>
              </w:rPr>
            </w:pPr>
            <w:r>
              <w:t>2022-26</w:t>
            </w:r>
            <w:r w:rsidR="00CA71AA">
              <w:t xml:space="preserve"> </w:t>
            </w:r>
          </w:p>
          <w:p w14:paraId="758E41B2" w14:textId="04CD7DF4" w:rsidR="00CA71AA" w:rsidRPr="00C82F46" w:rsidRDefault="00CA71AA" w:rsidP="00C82F46">
            <w:pPr>
              <w:rPr>
                <w:rStyle w:val="Emphasis"/>
                <w:iCs w:val="0"/>
                <w:color w:val="000000" w:themeColor="text1"/>
              </w:rPr>
            </w:pPr>
            <w:r>
              <w:t xml:space="preserve"> </w:t>
            </w:r>
          </w:p>
          <w:p w14:paraId="6D7B4D29" w14:textId="4335F5D2" w:rsidR="00CA71AA" w:rsidRPr="002A3737" w:rsidRDefault="00CA71AA" w:rsidP="00043CB2">
            <w:pPr>
              <w:pStyle w:val="Heading2"/>
              <w:rPr>
                <w:color w:val="404040" w:themeColor="text1" w:themeTint="BF"/>
              </w:rPr>
            </w:pPr>
            <w:r>
              <w:t xml:space="preserve"> </w:t>
            </w:r>
          </w:p>
          <w:p w14:paraId="2E4C15B5" w14:textId="2E916D8E" w:rsidR="00CA71AA" w:rsidRDefault="00CA71AA" w:rsidP="00043CB2">
            <w:r>
              <w:t xml:space="preserve"> </w:t>
            </w:r>
          </w:p>
        </w:tc>
      </w:tr>
    </w:tbl>
    <w:p w14:paraId="14AC2F9F" w14:textId="77777777" w:rsidR="00101ADF" w:rsidRDefault="00101ADF" w:rsidP="00101ADF"/>
    <w:p w14:paraId="2CABAD45" w14:textId="77777777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47CFBFFF" w14:textId="77777777" w:rsidTr="00043CB2">
        <w:trPr>
          <w:trHeight w:val="234"/>
        </w:trPr>
        <w:tc>
          <w:tcPr>
            <w:tcW w:w="10080" w:type="dxa"/>
            <w:gridSpan w:val="3"/>
          </w:tcPr>
          <w:p w14:paraId="512306FC" w14:textId="77777777" w:rsidR="00CA71AA" w:rsidRDefault="00000000" w:rsidP="00043CB2">
            <w:pPr>
              <w:pStyle w:val="Heading1"/>
            </w:pPr>
            <w:sdt>
              <w:sdtPr>
                <w:id w:val="-566262488"/>
                <w:placeholder>
                  <w:docPart w:val="A4DFE4C5439D4AAFB74AAC22AB69F088"/>
                </w:placeholder>
                <w:temporary/>
                <w:showingPlcHdr/>
                <w15:appearance w15:val="hidden"/>
              </w:sdtPr>
              <w:sdtContent>
                <w:r w:rsidR="00CA71AA">
                  <w:t>Skills</w:t>
                </w:r>
              </w:sdtContent>
            </w:sdt>
          </w:p>
        </w:tc>
      </w:tr>
      <w:tr w:rsidR="00CA71AA" w14:paraId="55317539" w14:textId="77777777" w:rsidTr="00CA71AA">
        <w:trPr>
          <w:trHeight w:val="98"/>
        </w:trPr>
        <w:tc>
          <w:tcPr>
            <w:tcW w:w="10080" w:type="dxa"/>
            <w:gridSpan w:val="3"/>
          </w:tcPr>
          <w:p w14:paraId="08057A4C" w14:textId="77777777" w:rsidR="00CA71AA" w:rsidRDefault="00CA71AA" w:rsidP="00CA71AA"/>
        </w:tc>
      </w:tr>
      <w:tr w:rsidR="00CA71AA" w14:paraId="275703C1" w14:textId="77777777" w:rsidTr="00043CB2">
        <w:tc>
          <w:tcPr>
            <w:tcW w:w="3360" w:type="dxa"/>
          </w:tcPr>
          <w:p w14:paraId="656AEDB6" w14:textId="77777777" w:rsidR="00CA71AA" w:rsidRDefault="00000000" w:rsidP="00043CB2">
            <w:pPr>
              <w:pStyle w:val="ListBullet"/>
            </w:pPr>
            <w:sdt>
              <w:sdtPr>
                <w:id w:val="-393359320"/>
                <w:placeholder>
                  <w:docPart w:val="E6C7107A9967466F901851648E86A8BF"/>
                </w:placeholder>
                <w:temporary/>
                <w:showingPlcHdr/>
                <w15:appearance w15:val="hidden"/>
              </w:sdtPr>
              <w:sdtContent>
                <w:r w:rsidR="00CA71AA">
                  <w:t>Problem solving</w:t>
                </w:r>
              </w:sdtContent>
            </w:sdt>
          </w:p>
          <w:p w14:paraId="522E4F6F" w14:textId="77777777" w:rsidR="00CA71AA" w:rsidRDefault="00000000" w:rsidP="00043CB2">
            <w:pPr>
              <w:pStyle w:val="ListBullet"/>
            </w:pPr>
            <w:sdt>
              <w:sdtPr>
                <w:id w:val="-740945634"/>
                <w:placeholder>
                  <w:docPart w:val="DBFF505C11524893905993FA581BB8D8"/>
                </w:placeholder>
                <w:temporary/>
                <w:showingPlcHdr/>
                <w15:appearance w15:val="hidden"/>
              </w:sdtPr>
              <w:sdtContent>
                <w:r w:rsidR="00CA71AA">
                  <w:t>Flexibility</w:t>
                </w:r>
              </w:sdtContent>
            </w:sdt>
          </w:p>
        </w:tc>
        <w:tc>
          <w:tcPr>
            <w:tcW w:w="3360" w:type="dxa"/>
          </w:tcPr>
          <w:p w14:paraId="55AA39E1" w14:textId="77777777" w:rsidR="00CA71AA" w:rsidRDefault="00000000" w:rsidP="00043CB2">
            <w:pPr>
              <w:pStyle w:val="ListBullet"/>
            </w:pPr>
            <w:sdt>
              <w:sdtPr>
                <w:id w:val="-1575120311"/>
                <w:placeholder>
                  <w:docPart w:val="1B30256D58BB42F884DA3CAB85DA02E8"/>
                </w:placeholder>
                <w:temporary/>
                <w:showingPlcHdr/>
                <w15:appearance w15:val="hidden"/>
              </w:sdtPr>
              <w:sdtContent>
                <w:r w:rsidR="00CA71AA">
                  <w:t>Communication</w:t>
                </w:r>
              </w:sdtContent>
            </w:sdt>
          </w:p>
          <w:p w14:paraId="7E7B3D6F" w14:textId="77777777" w:rsidR="00CA71AA" w:rsidRDefault="00000000" w:rsidP="00043CB2">
            <w:pPr>
              <w:pStyle w:val="ListBullet"/>
            </w:pPr>
            <w:sdt>
              <w:sdtPr>
                <w:id w:val="1370265407"/>
                <w:placeholder>
                  <w:docPart w:val="2955EF5E0A144875BD80CE4484096706"/>
                </w:placeholder>
                <w:temporary/>
                <w:showingPlcHdr/>
                <w15:appearance w15:val="hidden"/>
              </w:sdtPr>
              <w:sdtContent>
                <w:r w:rsidR="00CA71AA">
                  <w:t>Organization</w:t>
                </w:r>
              </w:sdtContent>
            </w:sdt>
          </w:p>
        </w:tc>
        <w:tc>
          <w:tcPr>
            <w:tcW w:w="3360" w:type="dxa"/>
          </w:tcPr>
          <w:p w14:paraId="58F0BD37" w14:textId="77777777" w:rsidR="00CA71AA" w:rsidRDefault="00000000" w:rsidP="00043CB2">
            <w:pPr>
              <w:pStyle w:val="ListBullet"/>
            </w:pPr>
            <w:sdt>
              <w:sdtPr>
                <w:id w:val="1658807307"/>
                <w:placeholder>
                  <w:docPart w:val="ACBEDE26302442A2B20D247E5325C2E5"/>
                </w:placeholder>
                <w:temporary/>
                <w:showingPlcHdr/>
                <w15:appearance w15:val="hidden"/>
              </w:sdtPr>
              <w:sdtContent>
                <w:r w:rsidR="00CA71AA">
                  <w:t>Critical thinking</w:t>
                </w:r>
              </w:sdtContent>
            </w:sdt>
          </w:p>
          <w:p w14:paraId="2697C46B" w14:textId="77777777" w:rsidR="00CA71AA" w:rsidRDefault="00000000" w:rsidP="00043CB2">
            <w:pPr>
              <w:pStyle w:val="ListBullet"/>
            </w:pPr>
            <w:sdt>
              <w:sdtPr>
                <w:id w:val="1946415926"/>
                <w:placeholder>
                  <w:docPart w:val="E3B2900CF9914E678405CAA89C53270B"/>
                </w:placeholder>
                <w:temporary/>
                <w:showingPlcHdr/>
                <w15:appearance w15:val="hidden"/>
              </w:sdtPr>
              <w:sdtContent>
                <w:r w:rsidR="00CA71AA">
                  <w:t>Collaboration</w:t>
                </w:r>
              </w:sdtContent>
            </w:sdt>
          </w:p>
        </w:tc>
      </w:tr>
    </w:tbl>
    <w:p w14:paraId="5037D682" w14:textId="77777777" w:rsidR="00CA71AA" w:rsidRDefault="00CA71AA" w:rsidP="00587B38">
      <w:pPr>
        <w:pStyle w:val="Body"/>
      </w:pPr>
    </w:p>
    <w:p w14:paraId="092D1970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7D5C3AED" w14:textId="77777777" w:rsidTr="00043CB2">
        <w:trPr>
          <w:trHeight w:val="162"/>
        </w:trPr>
        <w:tc>
          <w:tcPr>
            <w:tcW w:w="10080" w:type="dxa"/>
          </w:tcPr>
          <w:p w14:paraId="223599DB" w14:textId="77777777" w:rsidR="00CA71AA" w:rsidRDefault="00000000" w:rsidP="00043CB2">
            <w:pPr>
              <w:pStyle w:val="Heading1"/>
            </w:pPr>
            <w:sdt>
              <w:sdtPr>
                <w:id w:val="1973934601"/>
                <w:placeholder>
                  <w:docPart w:val="0F4E961ADC5B4D79859DEA2F2BA2D797"/>
                </w:placeholder>
                <w:temporary/>
                <w:showingPlcHdr/>
                <w15:appearance w15:val="hidden"/>
              </w:sdtPr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6D43903" w14:textId="77777777" w:rsidTr="00CA71AA">
        <w:trPr>
          <w:trHeight w:val="98"/>
        </w:trPr>
        <w:tc>
          <w:tcPr>
            <w:tcW w:w="10080" w:type="dxa"/>
          </w:tcPr>
          <w:p w14:paraId="564D842B" w14:textId="77777777" w:rsidR="00CA71AA" w:rsidRPr="00C83CA0" w:rsidRDefault="00CA71AA" w:rsidP="00CA71AA"/>
        </w:tc>
      </w:tr>
      <w:tr w:rsidR="00CA71AA" w14:paraId="70B6EBEC" w14:textId="77777777" w:rsidTr="00043CB2">
        <w:tc>
          <w:tcPr>
            <w:tcW w:w="10080" w:type="dxa"/>
          </w:tcPr>
          <w:p w14:paraId="469C2EA9" w14:textId="77777777" w:rsidR="00CA71AA" w:rsidRDefault="00000000" w:rsidP="00043CB2">
            <w:pPr>
              <w:pStyle w:val="Body"/>
            </w:pPr>
            <w:sdt>
              <w:sdtPr>
                <w:id w:val="-1799210806"/>
                <w:placeholder>
                  <w:docPart w:val="31CDACCBE36D4E0EB14848AE9DE9A066"/>
                </w:placeholder>
                <w:temporary/>
                <w:showingPlcHdr/>
                <w15:appearance w15:val="hidden"/>
              </w:sdtPr>
              <w:sdtContent>
                <w:r w:rsidR="00CA71AA" w:rsidRPr="00033519">
      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      </w:r>
                <w:r w:rsidR="00CA71AA">
                  <w:t>.</w:t>
                </w:r>
              </w:sdtContent>
            </w:sdt>
          </w:p>
        </w:tc>
      </w:tr>
    </w:tbl>
    <w:p w14:paraId="3485B778" w14:textId="77777777" w:rsidR="00CA71AA" w:rsidRPr="00BC7376" w:rsidRDefault="00CA71AA" w:rsidP="00587B38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5869" w14:textId="77777777" w:rsidR="00112026" w:rsidRDefault="00112026" w:rsidP="00725803">
      <w:r>
        <w:separator/>
      </w:r>
    </w:p>
  </w:endnote>
  <w:endnote w:type="continuationSeparator" w:id="0">
    <w:p w14:paraId="3482E92D" w14:textId="77777777" w:rsidR="00112026" w:rsidRDefault="00112026" w:rsidP="00725803">
      <w:r>
        <w:continuationSeparator/>
      </w:r>
    </w:p>
  </w:endnote>
  <w:endnote w:type="continuationNotice" w:id="1">
    <w:p w14:paraId="106AF94E" w14:textId="77777777" w:rsidR="00112026" w:rsidRDefault="00112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571B9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68D8" w14:textId="77777777" w:rsidR="00112026" w:rsidRDefault="00112026" w:rsidP="00725803">
      <w:r>
        <w:separator/>
      </w:r>
    </w:p>
  </w:footnote>
  <w:footnote w:type="continuationSeparator" w:id="0">
    <w:p w14:paraId="042EE55C" w14:textId="77777777" w:rsidR="00112026" w:rsidRDefault="00112026" w:rsidP="00725803">
      <w:r>
        <w:continuationSeparator/>
      </w:r>
    </w:p>
  </w:footnote>
  <w:footnote w:type="continuationNotice" w:id="1">
    <w:p w14:paraId="2663B35B" w14:textId="77777777" w:rsidR="00112026" w:rsidRDefault="001120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2"/>
  </w:num>
  <w:num w:numId="15" w16cid:durableId="947389514">
    <w:abstractNumId w:val="8"/>
  </w:num>
  <w:num w:numId="16" w16cid:durableId="567883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46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12026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F3907"/>
    <w:rsid w:val="00317D4D"/>
    <w:rsid w:val="00332505"/>
    <w:rsid w:val="00340B03"/>
    <w:rsid w:val="00380AE7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05F0C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53C67"/>
    <w:rsid w:val="00857E6B"/>
    <w:rsid w:val="00885C4E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36FF5"/>
    <w:rsid w:val="00B370A8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2F46"/>
    <w:rsid w:val="00C83CA0"/>
    <w:rsid w:val="00C84833"/>
    <w:rsid w:val="00C9044F"/>
    <w:rsid w:val="00CA71AA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B73DF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172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\AppData\Roaming\Microsoft\Templates\Creativ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40A868E51F494DB57F2B3228F81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5396-08F7-4B85-AD80-1A697C4548F4}"/>
      </w:docPartPr>
      <w:docPartBody>
        <w:p w:rsidR="00C72F86" w:rsidRDefault="00000000">
          <w:pPr>
            <w:pStyle w:val="6B40A868E51F494DB57F2B3228F81E36"/>
          </w:pPr>
          <w:r>
            <w:t>LinkedIn Profile</w:t>
          </w:r>
        </w:p>
      </w:docPartBody>
    </w:docPart>
    <w:docPart>
      <w:docPartPr>
        <w:name w:val="82420103E32B49B9B3145C8A9D8E2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17B80-71DA-4F54-87D7-06A35DD153AB}"/>
      </w:docPartPr>
      <w:docPartBody>
        <w:p w:rsidR="00C72F86" w:rsidRDefault="00000000">
          <w:pPr>
            <w:pStyle w:val="82420103E32B49B9B3145C8A9D8E2E00"/>
          </w:pPr>
          <w:r>
            <w:t>www.interestingsite.com</w:t>
          </w:r>
        </w:p>
      </w:docPartBody>
    </w:docPart>
    <w:docPart>
      <w:docPartPr>
        <w:name w:val="EA0F4D1E06A8454888BB020EE44FC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FB023-F318-434F-AAD4-5D778853C306}"/>
      </w:docPartPr>
      <w:docPartBody>
        <w:p w:rsidR="00C72F86" w:rsidRDefault="00000000">
          <w:pPr>
            <w:pStyle w:val="EA0F4D1E06A8454888BB020EE44FC383"/>
          </w:pPr>
          <w:r>
            <w:t>About me</w:t>
          </w:r>
        </w:p>
      </w:docPartBody>
    </w:docPart>
    <w:docPart>
      <w:docPartPr>
        <w:name w:val="B0E4D77B668342A586016A4367E11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79DE5-E574-4ADC-B9FD-5922E76AFB4B}"/>
      </w:docPartPr>
      <w:docPartBody>
        <w:p w:rsidR="00C72F86" w:rsidRDefault="00000000">
          <w:pPr>
            <w:pStyle w:val="B0E4D77B668342A586016A4367E11FE2"/>
          </w:pPr>
          <w:r w:rsidRPr="007C578C">
            <w:t>I am a highly motivated and results-driven sales professional seeking a challenging opportunity to leverage my skills and experience</w:t>
          </w:r>
          <w:r>
            <w:t xml:space="preserve"> in a dynamic sales environment.</w:t>
          </w:r>
        </w:p>
      </w:docPartBody>
    </w:docPart>
    <w:docPart>
      <w:docPartPr>
        <w:name w:val="F207990ED93C460386041D40A3339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CEA0B-7ACB-42B8-BD7F-08F5FE3465E3}"/>
      </w:docPartPr>
      <w:docPartBody>
        <w:p w:rsidR="00C72F86" w:rsidRDefault="00000000">
          <w:pPr>
            <w:pStyle w:val="F207990ED93C460386041D40A33394FB"/>
          </w:pPr>
          <w:r w:rsidRPr="00F928A8">
            <w:t>Experience</w:t>
          </w:r>
        </w:p>
      </w:docPartBody>
    </w:docPart>
    <w:docPart>
      <w:docPartPr>
        <w:name w:val="92EB5D9F6CB844E9815192894150A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10DBA-4910-43B4-8F99-95E6BA225698}"/>
      </w:docPartPr>
      <w:docPartBody>
        <w:p w:rsidR="00C72F86" w:rsidRDefault="00000000">
          <w:pPr>
            <w:pStyle w:val="92EB5D9F6CB844E9815192894150AB21"/>
          </w:pPr>
          <w:r w:rsidRPr="0070237E">
            <w:t>Education</w:t>
          </w:r>
        </w:p>
      </w:docPartBody>
    </w:docPart>
    <w:docPart>
      <w:docPartPr>
        <w:name w:val="E390A172889A46F3BA260EE92009C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81C2-7278-489F-A9A1-5A0101C5969F}"/>
      </w:docPartPr>
      <w:docPartBody>
        <w:p w:rsidR="00C72F86" w:rsidRDefault="00000000">
          <w:pPr>
            <w:pStyle w:val="E390A172889A46F3BA260EE92009C8D9"/>
          </w:pPr>
          <w:r w:rsidRPr="00587B38">
            <w:t xml:space="preserve">Account </w:t>
          </w:r>
          <w:r w:rsidRPr="009722AD">
            <w:t>manager</w:t>
          </w:r>
          <w:r w:rsidRPr="00587B38">
            <w:t xml:space="preserve"> /</w:t>
          </w:r>
          <w:r>
            <w:t xml:space="preserve"> </w:t>
          </w:r>
          <w:r w:rsidRPr="00587B38">
            <w:rPr>
              <w:rStyle w:val="Emphasis"/>
              <w:color w:val="000000" w:themeColor="text1"/>
            </w:rPr>
            <w:t>VanArsdel, Ltd.</w:t>
          </w:r>
        </w:p>
      </w:docPartBody>
    </w:docPart>
    <w:docPart>
      <w:docPartPr>
        <w:name w:val="F686BF8FB26D4E87965384BEB097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5200-EC43-463E-8AA8-943B048FA0EF}"/>
      </w:docPartPr>
      <w:docPartBody>
        <w:p w:rsidR="00C72F86" w:rsidRDefault="00000000">
          <w:pPr>
            <w:pStyle w:val="F686BF8FB26D4E87965384BEB0971F05"/>
          </w:pPr>
          <w:r>
            <w:t>June 20XX</w:t>
          </w:r>
          <w:r w:rsidRPr="00D413F9">
            <w:t xml:space="preserve"> –</w:t>
          </w:r>
          <w:r>
            <w:t xml:space="preserve"> PRESENT</w:t>
          </w:r>
        </w:p>
      </w:docPartBody>
    </w:docPart>
    <w:docPart>
      <w:docPartPr>
        <w:name w:val="84A3237503A144628535268CC3D2D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67B82-9562-44F1-AD64-52C54EC5E7B3}"/>
      </w:docPartPr>
      <w:docPartBody>
        <w:p w:rsidR="00C72F86" w:rsidRDefault="00000000">
          <w:pPr>
            <w:pStyle w:val="84A3237503A144628535268CC3D2D37D"/>
          </w:pPr>
          <w:r w:rsidRPr="00E93D19">
            <w:t>Managed and grew key accounts by developing strong relationships, identifying opportunities, and implementing effective sales strategies</w:t>
          </w:r>
          <w:r>
            <w:t>.</w:t>
          </w:r>
        </w:p>
      </w:docPartBody>
    </w:docPart>
    <w:docPart>
      <w:docPartPr>
        <w:name w:val="5E043DE3073A465F8DA1997D0F3C8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0E648-FD63-4F63-BD94-9F0D6442B074}"/>
      </w:docPartPr>
      <w:docPartBody>
        <w:p w:rsidR="00C72F86" w:rsidRDefault="00000000">
          <w:pPr>
            <w:pStyle w:val="5E043DE3073A465F8DA1997D0F3C8E7A"/>
          </w:pPr>
          <w:r w:rsidRPr="00587B38">
            <w:t xml:space="preserve">Sales associate / </w:t>
          </w:r>
          <w:r w:rsidRPr="00A641C9">
            <w:t>VanArsdel</w:t>
          </w:r>
          <w:r w:rsidRPr="00587B38">
            <w:rPr>
              <w:rStyle w:val="Emphasis"/>
              <w:color w:val="000000" w:themeColor="text1"/>
            </w:rPr>
            <w:t>, Ltd.</w:t>
          </w:r>
        </w:p>
      </w:docPartBody>
    </w:docPart>
    <w:docPart>
      <w:docPartPr>
        <w:name w:val="15621530A7BC4A62B5D8B65F270D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35B4F-6A9A-4AFC-937A-8FAFFC9D4C03}"/>
      </w:docPartPr>
      <w:docPartBody>
        <w:p w:rsidR="00C72F86" w:rsidRDefault="00000000">
          <w:pPr>
            <w:pStyle w:val="15621530A7BC4A62B5D8B65F270DE836"/>
          </w:pPr>
          <w:r>
            <w:t>October 20XX</w:t>
          </w:r>
          <w:r w:rsidRPr="00D413F9">
            <w:t xml:space="preserve"> –</w:t>
          </w:r>
          <w:r>
            <w:t xml:space="preserve"> June 20xx</w:t>
          </w:r>
        </w:p>
      </w:docPartBody>
    </w:docPart>
    <w:docPart>
      <w:docPartPr>
        <w:name w:val="A99D28DFCCC0437CAC64A9B76DE36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A32B4-C5BE-4245-81F4-19FBEB96B296}"/>
      </w:docPartPr>
      <w:docPartBody>
        <w:p w:rsidR="00C72F86" w:rsidRDefault="00000000">
          <w:pPr>
            <w:pStyle w:val="A99D28DFCCC0437CAC64A9B76DE366CA"/>
          </w:pPr>
          <w:r w:rsidRPr="00AA34BF">
            <w:t>Drove revenue growth through exceptional customer service and strategic sales techniques as a Sales Associate</w:t>
          </w:r>
          <w:r>
            <w:t>.</w:t>
          </w:r>
        </w:p>
      </w:docPartBody>
    </w:docPart>
    <w:docPart>
      <w:docPartPr>
        <w:name w:val="A4DFE4C5439D4AAFB74AAC22AB69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612C4-64A8-4AE1-8569-A49008720BA1}"/>
      </w:docPartPr>
      <w:docPartBody>
        <w:p w:rsidR="00C72F86" w:rsidRDefault="00000000">
          <w:pPr>
            <w:pStyle w:val="A4DFE4C5439D4AAFB74AAC22AB69F088"/>
          </w:pPr>
          <w:r>
            <w:t>Skills</w:t>
          </w:r>
        </w:p>
      </w:docPartBody>
    </w:docPart>
    <w:docPart>
      <w:docPartPr>
        <w:name w:val="E6C7107A9967466F901851648E86A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03FE-35B2-47E9-8A37-39C275513F33}"/>
      </w:docPartPr>
      <w:docPartBody>
        <w:p w:rsidR="00C72F86" w:rsidRDefault="00000000">
          <w:pPr>
            <w:pStyle w:val="E6C7107A9967466F901851648E86A8BF"/>
          </w:pPr>
          <w:r>
            <w:t>Problem solving</w:t>
          </w:r>
        </w:p>
      </w:docPartBody>
    </w:docPart>
    <w:docPart>
      <w:docPartPr>
        <w:name w:val="DBFF505C11524893905993FA581BB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7BD0F-EA4A-4CE0-9ADE-DCABD6B62910}"/>
      </w:docPartPr>
      <w:docPartBody>
        <w:p w:rsidR="00C72F86" w:rsidRDefault="00000000">
          <w:pPr>
            <w:pStyle w:val="DBFF505C11524893905993FA581BB8D8"/>
          </w:pPr>
          <w:r>
            <w:t>Flexibility</w:t>
          </w:r>
        </w:p>
      </w:docPartBody>
    </w:docPart>
    <w:docPart>
      <w:docPartPr>
        <w:name w:val="1B30256D58BB42F884DA3CAB85DA0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9217C-0C40-4E8B-960F-6AE08E280F45}"/>
      </w:docPartPr>
      <w:docPartBody>
        <w:p w:rsidR="00C72F86" w:rsidRDefault="00000000">
          <w:pPr>
            <w:pStyle w:val="1B30256D58BB42F884DA3CAB85DA02E8"/>
          </w:pPr>
          <w:r>
            <w:t>Communication</w:t>
          </w:r>
        </w:p>
      </w:docPartBody>
    </w:docPart>
    <w:docPart>
      <w:docPartPr>
        <w:name w:val="2955EF5E0A144875BD80CE4484096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FF56-1A0F-412A-93A5-304941EAA639}"/>
      </w:docPartPr>
      <w:docPartBody>
        <w:p w:rsidR="00C72F86" w:rsidRDefault="00000000">
          <w:pPr>
            <w:pStyle w:val="2955EF5E0A144875BD80CE4484096706"/>
          </w:pPr>
          <w:r>
            <w:t>Organization</w:t>
          </w:r>
        </w:p>
      </w:docPartBody>
    </w:docPart>
    <w:docPart>
      <w:docPartPr>
        <w:name w:val="ACBEDE26302442A2B20D247E5325C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5215-B29F-40D4-9291-62EC3599C44D}"/>
      </w:docPartPr>
      <w:docPartBody>
        <w:p w:rsidR="00C72F86" w:rsidRDefault="00000000">
          <w:pPr>
            <w:pStyle w:val="ACBEDE26302442A2B20D247E5325C2E5"/>
          </w:pPr>
          <w:r>
            <w:t>Critical thinking</w:t>
          </w:r>
        </w:p>
      </w:docPartBody>
    </w:docPart>
    <w:docPart>
      <w:docPartPr>
        <w:name w:val="E3B2900CF9914E678405CAA89C53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DA433-2514-4617-9801-B23F2ECF29B3}"/>
      </w:docPartPr>
      <w:docPartBody>
        <w:p w:rsidR="00C72F86" w:rsidRDefault="00000000">
          <w:pPr>
            <w:pStyle w:val="E3B2900CF9914E678405CAA89C53270B"/>
          </w:pPr>
          <w:r>
            <w:t>Collaboration</w:t>
          </w:r>
        </w:p>
      </w:docPartBody>
    </w:docPart>
    <w:docPart>
      <w:docPartPr>
        <w:name w:val="0F4E961ADC5B4D79859DEA2F2BA2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8F33-3636-4F69-BCDD-1AF4BEA5E047}"/>
      </w:docPartPr>
      <w:docPartBody>
        <w:p w:rsidR="00C72F86" w:rsidRDefault="00000000">
          <w:pPr>
            <w:pStyle w:val="0F4E961ADC5B4D79859DEA2F2BA2D797"/>
          </w:pPr>
          <w:r w:rsidRPr="00C83CA0">
            <w:t>Activities</w:t>
          </w:r>
        </w:p>
      </w:docPartBody>
    </w:docPart>
    <w:docPart>
      <w:docPartPr>
        <w:name w:val="31CDACCBE36D4E0EB14848AE9DE9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7C6A4-E427-46C2-B83F-C5B35BB6A087}"/>
      </w:docPartPr>
      <w:docPartBody>
        <w:p w:rsidR="00C72F86" w:rsidRDefault="00000000">
          <w:pPr>
            <w:pStyle w:val="31CDACCBE36D4E0EB14848AE9DE9A066"/>
          </w:pPr>
          <w:r w:rsidRPr="00033519">
            <w:t>As an avid networker and people-person, I am passionate about attending industry events, building relationships, and identifying new business opportunities. In my free time, I enjoy reading sales and marketing blogs, researching industry trends, and developing new sales strategies to stay ahead of the competition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5C"/>
    <w:rsid w:val="001B5C5C"/>
    <w:rsid w:val="003B35C6"/>
    <w:rsid w:val="00C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paragraph" w:customStyle="1" w:styleId="F9CBDB9FB0024AD1A96DE14430537B86">
    <w:name w:val="F9CBDB9FB0024AD1A96DE14430537B86"/>
  </w:style>
  <w:style w:type="paragraph" w:customStyle="1" w:styleId="B71D14BA0E09430D9C32EEDEA5C699C0">
    <w:name w:val="B71D14BA0E09430D9C32EEDEA5C699C0"/>
  </w:style>
  <w:style w:type="paragraph" w:customStyle="1" w:styleId="8892BEEEFC4C4435A07DBBBEFD101479">
    <w:name w:val="8892BEEEFC4C4435A07DBBBEFD101479"/>
  </w:style>
  <w:style w:type="paragraph" w:customStyle="1" w:styleId="1AC215D5A3B84FCBAE145EFC1B25FA29">
    <w:name w:val="1AC215D5A3B84FCBAE145EFC1B25FA29"/>
  </w:style>
  <w:style w:type="paragraph" w:customStyle="1" w:styleId="6B40A868E51F494DB57F2B3228F81E36">
    <w:name w:val="6B40A868E51F494DB57F2B3228F81E36"/>
  </w:style>
  <w:style w:type="paragraph" w:customStyle="1" w:styleId="82420103E32B49B9B3145C8A9D8E2E00">
    <w:name w:val="82420103E32B49B9B3145C8A9D8E2E00"/>
  </w:style>
  <w:style w:type="paragraph" w:customStyle="1" w:styleId="EA0F4D1E06A8454888BB020EE44FC383">
    <w:name w:val="EA0F4D1E06A8454888BB020EE44FC383"/>
  </w:style>
  <w:style w:type="paragraph" w:customStyle="1" w:styleId="B0E4D77B668342A586016A4367E11FE2">
    <w:name w:val="B0E4D77B668342A586016A4367E11FE2"/>
  </w:style>
  <w:style w:type="paragraph" w:customStyle="1" w:styleId="F207990ED93C460386041D40A33394FB">
    <w:name w:val="F207990ED93C460386041D40A33394FB"/>
  </w:style>
  <w:style w:type="paragraph" w:customStyle="1" w:styleId="92EB5D9F6CB844E9815192894150AB21">
    <w:name w:val="92EB5D9F6CB844E9815192894150AB21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E390A172889A46F3BA260EE92009C8D9">
    <w:name w:val="E390A172889A46F3BA260EE92009C8D9"/>
  </w:style>
  <w:style w:type="paragraph" w:customStyle="1" w:styleId="F686BF8FB26D4E87965384BEB0971F05">
    <w:name w:val="F686BF8FB26D4E87965384BEB0971F05"/>
  </w:style>
  <w:style w:type="paragraph" w:customStyle="1" w:styleId="84A3237503A144628535268CC3D2D37D">
    <w:name w:val="84A3237503A144628535268CC3D2D37D"/>
  </w:style>
  <w:style w:type="paragraph" w:customStyle="1" w:styleId="5E043DE3073A465F8DA1997D0F3C8E7A">
    <w:name w:val="5E043DE3073A465F8DA1997D0F3C8E7A"/>
  </w:style>
  <w:style w:type="paragraph" w:customStyle="1" w:styleId="15621530A7BC4A62B5D8B65F270DE836">
    <w:name w:val="15621530A7BC4A62B5D8B65F270DE836"/>
  </w:style>
  <w:style w:type="paragraph" w:customStyle="1" w:styleId="A99D28DFCCC0437CAC64A9B76DE366CA">
    <w:name w:val="A99D28DFCCC0437CAC64A9B76DE366CA"/>
  </w:style>
  <w:style w:type="paragraph" w:customStyle="1" w:styleId="119878FC36E8466AA884FEA829FE942D">
    <w:name w:val="119878FC36E8466AA884FEA829FE942D"/>
  </w:style>
  <w:style w:type="paragraph" w:customStyle="1" w:styleId="8DBCD979096648429169E960FB39A171">
    <w:name w:val="8DBCD979096648429169E960FB39A171"/>
  </w:style>
  <w:style w:type="paragraph" w:customStyle="1" w:styleId="4A1B24B1C37E4A64BA5351DD34081F9B">
    <w:name w:val="4A1B24B1C37E4A64BA5351DD34081F9B"/>
  </w:style>
  <w:style w:type="paragraph" w:customStyle="1" w:styleId="5516A0BF568C48B59FFAFA4A9A2C9CD4">
    <w:name w:val="5516A0BF568C48B59FFAFA4A9A2C9CD4"/>
  </w:style>
  <w:style w:type="paragraph" w:customStyle="1" w:styleId="EFF6327B2B6F423E86FF33BFDFAC6EA6">
    <w:name w:val="EFF6327B2B6F423E86FF33BFDFAC6EA6"/>
  </w:style>
  <w:style w:type="paragraph" w:customStyle="1" w:styleId="716BE80387D046A289657078754B9FE9">
    <w:name w:val="716BE80387D046A289657078754B9FE9"/>
  </w:style>
  <w:style w:type="paragraph" w:customStyle="1" w:styleId="A4DFE4C5439D4AAFB74AAC22AB69F088">
    <w:name w:val="A4DFE4C5439D4AAFB74AAC22AB69F088"/>
  </w:style>
  <w:style w:type="paragraph" w:customStyle="1" w:styleId="E6C7107A9967466F901851648E86A8BF">
    <w:name w:val="E6C7107A9967466F901851648E86A8BF"/>
  </w:style>
  <w:style w:type="paragraph" w:customStyle="1" w:styleId="DBFF505C11524893905993FA581BB8D8">
    <w:name w:val="DBFF505C11524893905993FA581BB8D8"/>
  </w:style>
  <w:style w:type="paragraph" w:customStyle="1" w:styleId="1B30256D58BB42F884DA3CAB85DA02E8">
    <w:name w:val="1B30256D58BB42F884DA3CAB85DA02E8"/>
  </w:style>
  <w:style w:type="paragraph" w:customStyle="1" w:styleId="2955EF5E0A144875BD80CE4484096706">
    <w:name w:val="2955EF5E0A144875BD80CE4484096706"/>
  </w:style>
  <w:style w:type="paragraph" w:customStyle="1" w:styleId="ACBEDE26302442A2B20D247E5325C2E5">
    <w:name w:val="ACBEDE26302442A2B20D247E5325C2E5"/>
  </w:style>
  <w:style w:type="paragraph" w:customStyle="1" w:styleId="E3B2900CF9914E678405CAA89C53270B">
    <w:name w:val="E3B2900CF9914E678405CAA89C53270B"/>
  </w:style>
  <w:style w:type="paragraph" w:customStyle="1" w:styleId="0F4E961ADC5B4D79859DEA2F2BA2D797">
    <w:name w:val="0F4E961ADC5B4D79859DEA2F2BA2D797"/>
  </w:style>
  <w:style w:type="paragraph" w:customStyle="1" w:styleId="31CDACCBE36D4E0EB14848AE9DE9A066">
    <w:name w:val="31CDACCBE36D4E0EB14848AE9DE9A0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B708A5-3961-43F4-B996-78B21B991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ED4145-481A-4372-BDFA-E0378AB6AB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25AB97-7115-478F-9E88-C08B4671E6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sales resume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2024-01-02T14:41:00Z</dcterms:created>
  <dcterms:modified xsi:type="dcterms:W3CDTF">2024-01-03T15:25:00Z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